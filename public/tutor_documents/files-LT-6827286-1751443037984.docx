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FACFF" w14:textId="199FB8B2" w:rsidR="00BD5479" w:rsidRPr="00E95073" w:rsidRDefault="00BD5479" w:rsidP="00E95073">
      <w:pPr>
        <w:pStyle w:val="Heading1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D20967">
        <w:rPr>
          <w:rFonts w:asciiTheme="minorHAnsi" w:hAnsiTheme="minorHAnsi"/>
          <w:color w:val="auto"/>
        </w:rPr>
        <w:t>#1:</w:t>
      </w:r>
      <w:r w:rsidR="000B6BF1">
        <w:rPr>
          <w:rFonts w:asciiTheme="minorHAnsi" w:hAnsiTheme="minorHAnsi"/>
          <w:color w:val="auto"/>
        </w:rPr>
        <w:t xml:space="preserve"> </w:t>
      </w:r>
      <w:r w:rsidR="001B4E0C" w:rsidRPr="001B4E0C">
        <w:rPr>
          <w:rFonts w:asciiTheme="minorHAnsi" w:hAnsiTheme="minorHAnsi"/>
          <w:color w:val="auto"/>
        </w:rPr>
        <w:t>Data model</w:t>
      </w:r>
      <w:r w:rsidR="00D20967">
        <w:rPr>
          <w:rFonts w:asciiTheme="minorHAnsi" w:hAnsiTheme="minorHAnsi"/>
          <w:color w:val="auto"/>
        </w:rPr>
        <w:t xml:space="preserve"> [10%]</w:t>
      </w:r>
    </w:p>
    <w:p w14:paraId="575A9992" w14:textId="61CE209A" w:rsidR="00C732E5" w:rsidRPr="00334680" w:rsidRDefault="008A6E1B" w:rsidP="00E12DA3">
      <w:pPr>
        <w:rPr>
          <w:sz w:val="24"/>
          <w:szCs w:val="24"/>
        </w:rPr>
      </w:pPr>
      <w:r w:rsidRPr="00334680">
        <w:rPr>
          <w:sz w:val="24"/>
          <w:szCs w:val="24"/>
        </w:rPr>
        <w:t xml:space="preserve">This assignment </w:t>
      </w:r>
      <w:r w:rsidR="00036C72" w:rsidRPr="00334680">
        <w:rPr>
          <w:sz w:val="24"/>
          <w:szCs w:val="24"/>
        </w:rPr>
        <w:t>relates to</w:t>
      </w:r>
      <w:r w:rsidRPr="00334680">
        <w:rPr>
          <w:sz w:val="24"/>
          <w:szCs w:val="24"/>
        </w:rPr>
        <w:t xml:space="preserve"> the following C</w:t>
      </w:r>
      <w:r w:rsidR="00B95E4F" w:rsidRPr="00334680">
        <w:rPr>
          <w:sz w:val="24"/>
          <w:szCs w:val="24"/>
        </w:rPr>
        <w:t xml:space="preserve">ourse </w:t>
      </w:r>
      <w:r w:rsidRPr="00334680">
        <w:rPr>
          <w:sz w:val="24"/>
          <w:szCs w:val="24"/>
        </w:rPr>
        <w:t>L</w:t>
      </w:r>
      <w:r w:rsidR="00B95E4F" w:rsidRPr="00334680">
        <w:rPr>
          <w:sz w:val="24"/>
          <w:szCs w:val="24"/>
        </w:rPr>
        <w:t xml:space="preserve">earning </w:t>
      </w:r>
      <w:r w:rsidRPr="00334680">
        <w:rPr>
          <w:sz w:val="24"/>
          <w:szCs w:val="24"/>
        </w:rPr>
        <w:t>R</w:t>
      </w:r>
      <w:r w:rsidR="00B95E4F" w:rsidRPr="00334680">
        <w:rPr>
          <w:sz w:val="24"/>
          <w:szCs w:val="24"/>
        </w:rPr>
        <w:t>equirements</w:t>
      </w:r>
      <w:r w:rsidR="007B0F4C" w:rsidRPr="00334680">
        <w:rPr>
          <w:sz w:val="24"/>
          <w:szCs w:val="24"/>
        </w:rPr>
        <w:t>:</w:t>
      </w:r>
      <w:r w:rsidR="00E12DA3" w:rsidRPr="00334680">
        <w:rPr>
          <w:sz w:val="24"/>
          <w:szCs w:val="24"/>
        </w:rPr>
        <w:t xml:space="preserve">  </w:t>
      </w:r>
      <w:r w:rsidR="00F2145F" w:rsidRPr="00334680">
        <w:rPr>
          <w:sz w:val="24"/>
          <w:szCs w:val="24"/>
        </w:rPr>
        <w:t xml:space="preserve"> </w:t>
      </w:r>
    </w:p>
    <w:p w14:paraId="217F54D1" w14:textId="004E79B0" w:rsidR="004C41D1" w:rsidRPr="001B4E0C" w:rsidRDefault="004C41D1" w:rsidP="004C41D1">
      <w:pPr>
        <w:spacing w:after="0" w:line="240" w:lineRule="auto"/>
        <w:rPr>
          <w:sz w:val="24"/>
          <w:szCs w:val="24"/>
          <w:lang w:val="en-US"/>
        </w:rPr>
      </w:pPr>
      <w:r w:rsidRPr="001B4E0C">
        <w:rPr>
          <w:sz w:val="24"/>
          <w:szCs w:val="24"/>
        </w:rPr>
        <w:t xml:space="preserve">CLR 1: </w:t>
      </w:r>
      <w:r w:rsidR="00A32F3D" w:rsidRPr="001B4E0C">
        <w:rPr>
          <w:sz w:val="24"/>
          <w:szCs w:val="24"/>
        </w:rPr>
        <w:t>Identify, explain, and use various technologies used in the Enterprise environment.</w:t>
      </w:r>
    </w:p>
    <w:p w14:paraId="2CE5A0EE" w14:textId="265BFAF5" w:rsidR="004C41D1" w:rsidRPr="001B4E0C" w:rsidRDefault="004C41D1" w:rsidP="004C41D1">
      <w:pPr>
        <w:spacing w:after="0" w:line="240" w:lineRule="auto"/>
        <w:rPr>
          <w:sz w:val="24"/>
          <w:szCs w:val="24"/>
        </w:rPr>
      </w:pPr>
      <w:r w:rsidRPr="001B4E0C">
        <w:rPr>
          <w:sz w:val="24"/>
          <w:szCs w:val="24"/>
        </w:rPr>
        <w:t xml:space="preserve">CLR 3: </w:t>
      </w:r>
      <w:r w:rsidR="00A32F3D" w:rsidRPr="001B4E0C">
        <w:rPr>
          <w:sz w:val="24"/>
          <w:szCs w:val="24"/>
        </w:rPr>
        <w:t>Implement Web Server integration with enterprise applications.</w:t>
      </w:r>
    </w:p>
    <w:p w14:paraId="005B9D7C" w14:textId="737C7691" w:rsidR="004C41D1" w:rsidRPr="001B4E0C" w:rsidRDefault="004C41D1" w:rsidP="00A32F3D">
      <w:pPr>
        <w:spacing w:after="0" w:line="240" w:lineRule="auto"/>
        <w:rPr>
          <w:sz w:val="24"/>
          <w:szCs w:val="24"/>
        </w:rPr>
      </w:pPr>
      <w:r w:rsidRPr="001B4E0C">
        <w:rPr>
          <w:sz w:val="24"/>
          <w:szCs w:val="24"/>
        </w:rPr>
        <w:t xml:space="preserve">CLR 5: </w:t>
      </w:r>
      <w:r w:rsidR="00A32F3D" w:rsidRPr="001B4E0C">
        <w:rPr>
          <w:sz w:val="24"/>
          <w:szCs w:val="24"/>
        </w:rPr>
        <w:t>Utilize as well as defend against common security vulnerabilities found in enterprise applications and the multi-server networked environment.</w:t>
      </w:r>
    </w:p>
    <w:p w14:paraId="55B55B6A" w14:textId="7FFCA697" w:rsidR="004C41D1" w:rsidRPr="001B4E0C" w:rsidRDefault="004C41D1" w:rsidP="004C41D1">
      <w:pPr>
        <w:spacing w:after="0" w:line="240" w:lineRule="auto"/>
        <w:rPr>
          <w:sz w:val="24"/>
          <w:szCs w:val="24"/>
        </w:rPr>
      </w:pPr>
      <w:r w:rsidRPr="001B4E0C">
        <w:rPr>
          <w:sz w:val="24"/>
          <w:szCs w:val="24"/>
        </w:rPr>
        <w:t xml:space="preserve">CLR 6: </w:t>
      </w:r>
      <w:r w:rsidR="00A32F3D" w:rsidRPr="001B4E0C">
        <w:rPr>
          <w:sz w:val="24"/>
          <w:szCs w:val="24"/>
        </w:rPr>
        <w:t>Implement and Integrate various Java based technologies used in the enterprise environment.</w:t>
      </w:r>
    </w:p>
    <w:p w14:paraId="2EB7903A" w14:textId="77777777" w:rsidR="001B4E0C" w:rsidRDefault="001B4E0C" w:rsidP="00F2145F">
      <w:pPr>
        <w:rPr>
          <w:rStyle w:val="Heading1Char"/>
          <w:rFonts w:asciiTheme="minorHAnsi" w:hAnsiTheme="minorHAnsi"/>
          <w:color w:val="auto"/>
          <w:lang w:val="en-CA"/>
        </w:rPr>
      </w:pPr>
    </w:p>
    <w:p w14:paraId="4E6ACF5A" w14:textId="5CE7410E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059CC346" w14:textId="525E2CE4" w:rsidR="004C41D1" w:rsidRPr="004C41D1" w:rsidRDefault="00DF49FE" w:rsidP="001B4E0C">
      <w:pPr>
        <w:pStyle w:val="Heading1"/>
        <w:spacing w:before="120"/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</w:pPr>
      <w:r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>E</w:t>
      </w:r>
      <w:r w:rsidR="00D20967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>xecute the p</w:t>
      </w:r>
      <w:r w:rsidR="004C41D1" w:rsidRPr="004C41D1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>lanning of enterprise application</w:t>
      </w:r>
      <w:r w:rsidR="00D20967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>s</w:t>
      </w:r>
      <w:r w:rsidR="004C41D1" w:rsidRPr="004C41D1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 xml:space="preserve"> by defining a schema of </w:t>
      </w:r>
      <w:r w:rsidR="00D20967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 xml:space="preserve">a </w:t>
      </w:r>
      <w:r w:rsidR="004C41D1" w:rsidRPr="004C41D1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 xml:space="preserve">data model in terms of MVC and </w:t>
      </w:r>
      <w:r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>choosing</w:t>
      </w:r>
      <w:r w:rsidR="004C41D1" w:rsidRPr="004C41D1">
        <w:rPr>
          <w:rFonts w:asciiTheme="minorHAnsi" w:eastAsia="Times New Roman" w:hAnsiTheme="minorHAnsi"/>
          <w:b w:val="0"/>
          <w:bCs w:val="0"/>
          <w:color w:val="auto"/>
          <w:sz w:val="24"/>
          <w:szCs w:val="24"/>
          <w:lang w:eastAsia="en-US"/>
        </w:rPr>
        <w:t xml:space="preserve"> a communication model. </w:t>
      </w:r>
    </w:p>
    <w:p w14:paraId="3B45BA13" w14:textId="4396AA9E" w:rsidR="008A5E02" w:rsidRPr="00036C72" w:rsidRDefault="00EF0740" w:rsidP="004C41D1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>:</w:t>
      </w:r>
    </w:p>
    <w:p w14:paraId="7C7F7ED7" w14:textId="7171E8CD" w:rsidR="00A553EF" w:rsidRPr="00334680" w:rsidRDefault="00A553EF" w:rsidP="0013452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34680">
        <w:rPr>
          <w:sz w:val="24"/>
          <w:szCs w:val="24"/>
        </w:rPr>
        <w:t xml:space="preserve">To prepare you for this assignment, read </w:t>
      </w:r>
      <w:r w:rsidR="00013852" w:rsidRPr="00334680">
        <w:rPr>
          <w:sz w:val="24"/>
          <w:szCs w:val="24"/>
        </w:rPr>
        <w:t xml:space="preserve">the </w:t>
      </w:r>
      <w:r w:rsidRPr="00334680">
        <w:rPr>
          <w:sz w:val="24"/>
          <w:szCs w:val="24"/>
        </w:rPr>
        <w:t>module</w:t>
      </w:r>
      <w:r w:rsidR="00A32F3D">
        <w:rPr>
          <w:sz w:val="24"/>
          <w:szCs w:val="24"/>
        </w:rPr>
        <w:t>s 3, 4</w:t>
      </w:r>
      <w:r w:rsidR="00DF49FE">
        <w:rPr>
          <w:sz w:val="24"/>
          <w:szCs w:val="24"/>
        </w:rPr>
        <w:t>,</w:t>
      </w:r>
      <w:r w:rsidR="00A32F3D">
        <w:rPr>
          <w:sz w:val="24"/>
          <w:szCs w:val="24"/>
        </w:rPr>
        <w:t xml:space="preserve"> and 5</w:t>
      </w:r>
      <w:r w:rsidRPr="00334680">
        <w:rPr>
          <w:sz w:val="24"/>
          <w:szCs w:val="24"/>
        </w:rPr>
        <w:t xml:space="preserve"> content and follow the </w:t>
      </w:r>
      <w:r w:rsidR="008433E0" w:rsidRPr="00334680">
        <w:rPr>
          <w:sz w:val="24"/>
          <w:szCs w:val="24"/>
        </w:rPr>
        <w:t>embedded learning</w:t>
      </w:r>
      <w:r w:rsidRPr="00334680">
        <w:rPr>
          <w:sz w:val="24"/>
          <w:szCs w:val="24"/>
        </w:rPr>
        <w:t xml:space="preserve"> activities.</w:t>
      </w:r>
    </w:p>
    <w:p w14:paraId="2FCC9538" w14:textId="77777777" w:rsidR="00D20967" w:rsidRDefault="00D20967" w:rsidP="001345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require a drawing software that allows</w:t>
      </w:r>
      <w:r w:rsidR="00A32F3D">
        <w:rPr>
          <w:sz w:val="24"/>
          <w:szCs w:val="24"/>
        </w:rPr>
        <w:t xml:space="preserve"> y</w:t>
      </w:r>
      <w:r>
        <w:rPr>
          <w:sz w:val="24"/>
          <w:szCs w:val="24"/>
        </w:rPr>
        <w:t>ou to draw diagrams and charts.</w:t>
      </w:r>
    </w:p>
    <w:p w14:paraId="54CD6008" w14:textId="77777777" w:rsidR="00D20967" w:rsidRDefault="00D20967" w:rsidP="00D2096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following tool is a suggestion:</w:t>
      </w:r>
    </w:p>
    <w:p w14:paraId="0019FBD7" w14:textId="0D0AA879" w:rsidR="00D20967" w:rsidRDefault="00D20967" w:rsidP="00D2096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32F3D">
        <w:rPr>
          <w:sz w:val="24"/>
          <w:szCs w:val="24"/>
        </w:rPr>
        <w:t xml:space="preserve">tandalone app of </w:t>
      </w:r>
      <w:hyperlink r:id="rId11" w:history="1">
        <w:r w:rsidR="00A32F3D" w:rsidRPr="00C22D0A">
          <w:rPr>
            <w:rStyle w:val="Hyperlink"/>
            <w:sz w:val="24"/>
            <w:szCs w:val="24"/>
          </w:rPr>
          <w:t>https://app.diagrams.net/</w:t>
        </w:r>
      </w:hyperlink>
      <w:r w:rsidR="00A32F3D">
        <w:rPr>
          <w:sz w:val="24"/>
          <w:szCs w:val="24"/>
        </w:rPr>
        <w:t xml:space="preserve"> </w:t>
      </w:r>
      <w:r w:rsidR="00B06558">
        <w:rPr>
          <w:sz w:val="24"/>
          <w:szCs w:val="24"/>
        </w:rPr>
        <w:t xml:space="preserve">was used, </w:t>
      </w:r>
      <w:r w:rsidR="00A32F3D">
        <w:rPr>
          <w:sz w:val="24"/>
          <w:szCs w:val="24"/>
        </w:rPr>
        <w:t xml:space="preserve">which can be downloaded here </w:t>
      </w:r>
      <w:hyperlink r:id="rId12" w:history="1">
        <w:r w:rsidR="00A32F3D" w:rsidRPr="00C22D0A">
          <w:rPr>
            <w:rStyle w:val="Hyperlink"/>
            <w:sz w:val="24"/>
            <w:szCs w:val="24"/>
          </w:rPr>
          <w:t>https://github.com/jgraph/drawio-desktop/releases/tag/v13.6.2</w:t>
        </w:r>
      </w:hyperlink>
    </w:p>
    <w:p w14:paraId="0DB99F9D" w14:textId="752B67D0" w:rsidR="00A32F3D" w:rsidRDefault="00D20967" w:rsidP="00D2096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are welcome to use any other such as</w:t>
      </w:r>
      <w:r w:rsidR="00A32F3D">
        <w:rPr>
          <w:sz w:val="24"/>
          <w:szCs w:val="24"/>
        </w:rPr>
        <w:t xml:space="preserve"> Microsoft Visio (Windows only), pen and paper (literally).</w:t>
      </w:r>
    </w:p>
    <w:p w14:paraId="7AA3EA0F" w14:textId="77777777" w:rsidR="00D20967" w:rsidRDefault="00A32F3D" w:rsidP="001345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also </w:t>
      </w:r>
      <w:r w:rsidR="00D20967">
        <w:rPr>
          <w:sz w:val="24"/>
          <w:szCs w:val="24"/>
        </w:rPr>
        <w:t>must have the following</w:t>
      </w:r>
      <w:r>
        <w:rPr>
          <w:sz w:val="24"/>
          <w:szCs w:val="24"/>
        </w:rPr>
        <w:t xml:space="preserve"> database installed on your computer. </w:t>
      </w:r>
    </w:p>
    <w:p w14:paraId="455C05B7" w14:textId="77777777" w:rsidR="00D20967" w:rsidRDefault="00D20967" w:rsidP="00D2096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 simplicity:</w:t>
      </w:r>
    </w:p>
    <w:p w14:paraId="5D9FD568" w14:textId="7D037C90" w:rsidR="00D20967" w:rsidRDefault="004249B5" w:rsidP="00D2096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can use</w:t>
      </w:r>
      <w:r w:rsidR="00A32F3D">
        <w:rPr>
          <w:sz w:val="24"/>
          <w:szCs w:val="24"/>
        </w:rPr>
        <w:t xml:space="preserve"> MySQL v.8+ </w:t>
      </w:r>
      <w:r w:rsidR="00F763AA">
        <w:rPr>
          <w:sz w:val="24"/>
          <w:szCs w:val="24"/>
        </w:rPr>
        <w:t>(</w:t>
      </w:r>
      <w:hyperlink r:id="rId13" w:history="1">
        <w:r w:rsidR="00F763AA" w:rsidRPr="00C22D0A">
          <w:rPr>
            <w:rStyle w:val="Hyperlink"/>
            <w:sz w:val="24"/>
            <w:szCs w:val="24"/>
          </w:rPr>
          <w:t>https://dev.mysql.com/downloads/</w:t>
        </w:r>
      </w:hyperlink>
      <w:r w:rsidR="00F763AA">
        <w:rPr>
          <w:sz w:val="24"/>
          <w:szCs w:val="24"/>
        </w:rPr>
        <w:t xml:space="preserve">), an example of the data model </w:t>
      </w:r>
      <w:r>
        <w:rPr>
          <w:sz w:val="24"/>
          <w:szCs w:val="24"/>
        </w:rPr>
        <w:t xml:space="preserve">is provided </w:t>
      </w:r>
      <w:r w:rsidR="00F763AA">
        <w:rPr>
          <w:sz w:val="24"/>
          <w:szCs w:val="24"/>
        </w:rPr>
        <w:t>in module 5.</w:t>
      </w:r>
    </w:p>
    <w:p w14:paraId="31F625CB" w14:textId="5555AC1E" w:rsidR="00036C72" w:rsidRPr="00D20967" w:rsidRDefault="00F763AA" w:rsidP="00D2096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may use any database you </w:t>
      </w:r>
      <w:r w:rsidR="00D20967">
        <w:rPr>
          <w:sz w:val="24"/>
          <w:szCs w:val="24"/>
        </w:rPr>
        <w:t>wish</w:t>
      </w:r>
      <w:r>
        <w:rPr>
          <w:sz w:val="24"/>
          <w:szCs w:val="24"/>
        </w:rPr>
        <w:t>, moreover</w:t>
      </w:r>
      <w:r w:rsidR="004249B5">
        <w:rPr>
          <w:sz w:val="24"/>
          <w:szCs w:val="24"/>
        </w:rPr>
        <w:t>,</w:t>
      </w:r>
      <w:r>
        <w:rPr>
          <w:sz w:val="24"/>
          <w:szCs w:val="24"/>
        </w:rPr>
        <w:t xml:space="preserve"> if you decide to switch your solution to NoSQL it would be considered a bonus </w:t>
      </w:r>
      <w:r w:rsidR="00D20967">
        <w:rPr>
          <w:sz w:val="24"/>
          <w:szCs w:val="24"/>
        </w:rPr>
        <w:t xml:space="preserve">– </w:t>
      </w:r>
      <w:r w:rsidR="00D20967" w:rsidRPr="00D20967">
        <w:rPr>
          <w:b/>
          <w:i/>
          <w:sz w:val="20"/>
          <w:szCs w:val="20"/>
        </w:rPr>
        <w:t xml:space="preserve">NOTE: </w:t>
      </w:r>
      <w:r w:rsidRPr="00D20967">
        <w:rPr>
          <w:b/>
          <w:i/>
          <w:sz w:val="20"/>
          <w:szCs w:val="20"/>
        </w:rPr>
        <w:t>it should be correct and workable, otherwise no bonuses will be added).</w:t>
      </w:r>
    </w:p>
    <w:p w14:paraId="0CDB992A" w14:textId="3C77850B" w:rsidR="00293246" w:rsidRDefault="00293246" w:rsidP="00293246">
      <w:pPr>
        <w:spacing w:after="0" w:line="240" w:lineRule="auto"/>
        <w:rPr>
          <w:b/>
          <w:sz w:val="28"/>
          <w:szCs w:val="28"/>
        </w:rPr>
      </w:pPr>
      <w:r w:rsidRPr="00293246">
        <w:rPr>
          <w:b/>
          <w:sz w:val="28"/>
          <w:szCs w:val="28"/>
        </w:rPr>
        <w:t>Assignment description:</w:t>
      </w:r>
    </w:p>
    <w:p w14:paraId="5037C1B3" w14:textId="77777777" w:rsidR="00293246" w:rsidRPr="00293246" w:rsidRDefault="00293246" w:rsidP="00293246">
      <w:pPr>
        <w:spacing w:after="0" w:line="240" w:lineRule="auto"/>
        <w:rPr>
          <w:b/>
          <w:sz w:val="28"/>
          <w:szCs w:val="28"/>
        </w:rPr>
      </w:pPr>
    </w:p>
    <w:p w14:paraId="29BBC706" w14:textId="78A74075" w:rsidR="00D20967" w:rsidRDefault="00293246" w:rsidP="00293246">
      <w:pPr>
        <w:spacing w:after="0" w:line="240" w:lineRule="auto"/>
        <w:rPr>
          <w:rFonts w:cstheme="minorHAnsi"/>
          <w:sz w:val="24"/>
          <w:szCs w:val="24"/>
        </w:rPr>
      </w:pPr>
      <w:r w:rsidRPr="008B22DB">
        <w:rPr>
          <w:rFonts w:cstheme="minorHAnsi"/>
          <w:sz w:val="24"/>
          <w:szCs w:val="24"/>
        </w:rPr>
        <w:t>In t</w:t>
      </w:r>
      <w:r w:rsidR="00D20967">
        <w:rPr>
          <w:rFonts w:cstheme="minorHAnsi"/>
          <w:sz w:val="24"/>
          <w:szCs w:val="24"/>
        </w:rPr>
        <w:t>his assignment</w:t>
      </w:r>
      <w:r w:rsidR="00DF49FE">
        <w:rPr>
          <w:rFonts w:cstheme="minorHAnsi"/>
          <w:sz w:val="24"/>
          <w:szCs w:val="24"/>
        </w:rPr>
        <w:t>,</w:t>
      </w:r>
      <w:r w:rsidR="00D20967">
        <w:rPr>
          <w:rFonts w:cstheme="minorHAnsi"/>
          <w:sz w:val="24"/>
          <w:szCs w:val="24"/>
        </w:rPr>
        <w:t xml:space="preserve"> you will start by developing</w:t>
      </w:r>
      <w:r w:rsidRPr="008B22DB">
        <w:rPr>
          <w:rFonts w:cstheme="minorHAnsi"/>
          <w:sz w:val="24"/>
          <w:szCs w:val="24"/>
        </w:rPr>
        <w:t xml:space="preserve"> a backend for </w:t>
      </w:r>
      <w:r w:rsidR="00D20967">
        <w:rPr>
          <w:rFonts w:cstheme="minorHAnsi"/>
          <w:sz w:val="24"/>
          <w:szCs w:val="24"/>
        </w:rPr>
        <w:t xml:space="preserve">a </w:t>
      </w:r>
      <w:r w:rsidRPr="008B22DB">
        <w:rPr>
          <w:rFonts w:cstheme="minorHAnsi"/>
          <w:sz w:val="24"/>
          <w:szCs w:val="24"/>
        </w:rPr>
        <w:t xml:space="preserve">Twitter-like application. </w:t>
      </w:r>
    </w:p>
    <w:p w14:paraId="218490D6" w14:textId="3175FAC8" w:rsidR="00293246" w:rsidRPr="008B22DB" w:rsidRDefault="00D20967" w:rsidP="00293246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293246" w:rsidRPr="008B22DB">
        <w:rPr>
          <w:rFonts w:cstheme="minorHAnsi"/>
          <w:sz w:val="24"/>
          <w:szCs w:val="24"/>
        </w:rPr>
        <w:t>he functionality of the application should have the following:</w:t>
      </w:r>
    </w:p>
    <w:p w14:paraId="22074E94" w14:textId="77777777" w:rsidR="00D20967" w:rsidRDefault="00D20967" w:rsidP="002932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least 2 roles </w:t>
      </w:r>
    </w:p>
    <w:p w14:paraId="38B979BB" w14:textId="2D9FDB53" w:rsidR="00D20967" w:rsidRDefault="00D20967" w:rsidP="00D20967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Producer; and  </w:t>
      </w:r>
    </w:p>
    <w:p w14:paraId="75B52699" w14:textId="24A9FA4D" w:rsidR="00293246" w:rsidRDefault="00D20967" w:rsidP="00D20967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Subscriber</w:t>
      </w:r>
    </w:p>
    <w:p w14:paraId="74D8E3D6" w14:textId="77777777" w:rsidR="00D20967" w:rsidRDefault="00D20967" w:rsidP="002932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293246">
        <w:rPr>
          <w:rFonts w:cstheme="minorHAnsi"/>
          <w:sz w:val="24"/>
          <w:szCs w:val="24"/>
        </w:rPr>
        <w:t>Producer</w:t>
      </w:r>
      <w:r>
        <w:rPr>
          <w:rFonts w:cstheme="minorHAnsi"/>
          <w:sz w:val="24"/>
          <w:szCs w:val="24"/>
        </w:rPr>
        <w:t>s</w:t>
      </w:r>
      <w:r w:rsidR="00293246">
        <w:rPr>
          <w:rFonts w:cstheme="minorHAnsi"/>
          <w:sz w:val="24"/>
          <w:szCs w:val="24"/>
        </w:rPr>
        <w:t xml:space="preserve"> role is the same as </w:t>
      </w:r>
      <w:r>
        <w:rPr>
          <w:rFonts w:cstheme="minorHAnsi"/>
          <w:sz w:val="24"/>
          <w:szCs w:val="24"/>
        </w:rPr>
        <w:t xml:space="preserve">the </w:t>
      </w:r>
      <w:r w:rsidR="00293246">
        <w:rPr>
          <w:rFonts w:cstheme="minorHAnsi"/>
          <w:sz w:val="24"/>
          <w:szCs w:val="24"/>
        </w:rPr>
        <w:t>Subscriber</w:t>
      </w:r>
      <w:r>
        <w:rPr>
          <w:rFonts w:cstheme="minorHAnsi"/>
          <w:sz w:val="24"/>
          <w:szCs w:val="24"/>
        </w:rPr>
        <w:t>,</w:t>
      </w:r>
      <w:r w:rsidR="00293246">
        <w:rPr>
          <w:rFonts w:cstheme="minorHAnsi"/>
          <w:sz w:val="24"/>
          <w:szCs w:val="24"/>
        </w:rPr>
        <w:t xml:space="preserve"> but </w:t>
      </w:r>
      <w:r>
        <w:rPr>
          <w:rFonts w:cstheme="minorHAnsi"/>
          <w:sz w:val="24"/>
          <w:szCs w:val="24"/>
        </w:rPr>
        <w:t>has some extra capabilities:</w:t>
      </w:r>
    </w:p>
    <w:p w14:paraId="4196B903" w14:textId="31A09600" w:rsidR="00293246" w:rsidRDefault="00D20967" w:rsidP="00D20967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producer</w:t>
      </w:r>
      <w:r w:rsidR="00293246">
        <w:rPr>
          <w:rFonts w:cstheme="minorHAnsi"/>
          <w:sz w:val="24"/>
          <w:szCs w:val="24"/>
        </w:rPr>
        <w:t xml:space="preserve"> can produce messages, </w:t>
      </w:r>
      <w:r w:rsidR="00DF49FE">
        <w:rPr>
          <w:rFonts w:cstheme="minorHAnsi"/>
          <w:sz w:val="24"/>
          <w:szCs w:val="24"/>
        </w:rPr>
        <w:t>that</w:t>
      </w:r>
      <w:r w:rsidR="0029324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Subscribers get</w:t>
      </w:r>
    </w:p>
    <w:p w14:paraId="4E4484A0" w14:textId="77777777" w:rsidR="00293246" w:rsidRDefault="00293246" w:rsidP="002932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may have both roles at the same time;</w:t>
      </w:r>
    </w:p>
    <w:p w14:paraId="35A0D47A" w14:textId="40E03440" w:rsidR="00293246" w:rsidRDefault="00293246" w:rsidP="002932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Users having </w:t>
      </w:r>
      <w:r w:rsidR="00D20967">
        <w:rPr>
          <w:rFonts w:cstheme="minorHAnsi"/>
          <w:sz w:val="24"/>
          <w:szCs w:val="24"/>
        </w:rPr>
        <w:t>the Subscriber role, which means they can s</w:t>
      </w:r>
      <w:r>
        <w:rPr>
          <w:rFonts w:cstheme="minorHAnsi"/>
          <w:sz w:val="24"/>
          <w:szCs w:val="24"/>
        </w:rPr>
        <w:t>ubscribe to as many Producers as they want to;</w:t>
      </w:r>
    </w:p>
    <w:p w14:paraId="76042ACD" w14:textId="34E082F0" w:rsidR="00293246" w:rsidRDefault="00293246" w:rsidP="0029324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messages stored in </w:t>
      </w:r>
      <w:r w:rsidR="00D20967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database, can be easily searched based on </w:t>
      </w:r>
      <w:r w:rsidR="00A85A65">
        <w:rPr>
          <w:rFonts w:cstheme="minorHAnsi"/>
          <w:sz w:val="24"/>
          <w:szCs w:val="24"/>
        </w:rPr>
        <w:t xml:space="preserve">the following </w:t>
      </w:r>
      <w:r>
        <w:rPr>
          <w:rFonts w:cstheme="minorHAnsi"/>
          <w:sz w:val="24"/>
          <w:szCs w:val="24"/>
        </w:rPr>
        <w:t>criteria:</w:t>
      </w:r>
    </w:p>
    <w:p w14:paraId="18EAFC8D" w14:textId="77777777" w:rsidR="00293246" w:rsidRDefault="00293246" w:rsidP="00293246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(Producer) ID – means who wrote it;</w:t>
      </w:r>
    </w:p>
    <w:p w14:paraId="09E76D4A" w14:textId="6F254654" w:rsidR="00293246" w:rsidRDefault="00293246" w:rsidP="00293246">
      <w:pPr>
        <w:pStyle w:val="ListParagraph"/>
        <w:numPr>
          <w:ilvl w:val="1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 content</w:t>
      </w:r>
    </w:p>
    <w:p w14:paraId="7A5345C2" w14:textId="77777777" w:rsidR="00293246" w:rsidRPr="00293246" w:rsidRDefault="00293246" w:rsidP="00293246">
      <w:pPr>
        <w:rPr>
          <w:sz w:val="24"/>
          <w:szCs w:val="24"/>
        </w:rPr>
      </w:pPr>
    </w:p>
    <w:p w14:paraId="3927AFF7" w14:textId="5E67372E" w:rsidR="00C732E5" w:rsidRDefault="00EF0740" w:rsidP="00334680">
      <w:pPr>
        <w:spacing w:after="0" w:line="240" w:lineRule="auto"/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38BCD666" w14:textId="77777777" w:rsidR="00293246" w:rsidRPr="00EF0740" w:rsidRDefault="00293246" w:rsidP="00334680">
      <w:pPr>
        <w:spacing w:after="0" w:line="240" w:lineRule="auto"/>
        <w:rPr>
          <w:b/>
          <w:sz w:val="28"/>
          <w:szCs w:val="28"/>
        </w:rPr>
      </w:pPr>
    </w:p>
    <w:p w14:paraId="4CC52812" w14:textId="1CB10708" w:rsidR="008B22DB" w:rsidRDefault="008B22DB" w:rsidP="008B22D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you should do:</w:t>
      </w:r>
    </w:p>
    <w:p w14:paraId="6ED6290A" w14:textId="523B3017" w:rsidR="00293246" w:rsidRDefault="008B22DB" w:rsidP="0029324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B22DB">
        <w:rPr>
          <w:rFonts w:cstheme="minorHAnsi"/>
          <w:sz w:val="24"/>
          <w:szCs w:val="24"/>
        </w:rPr>
        <w:t xml:space="preserve">Acquiring MVN design pattern, </w:t>
      </w:r>
      <w:r>
        <w:rPr>
          <w:rFonts w:cstheme="minorHAnsi"/>
          <w:sz w:val="24"/>
          <w:szCs w:val="24"/>
        </w:rPr>
        <w:t xml:space="preserve">you need to build a data model </w:t>
      </w:r>
      <w:r w:rsidR="00293246">
        <w:rPr>
          <w:rFonts w:cstheme="minorHAnsi"/>
          <w:sz w:val="24"/>
          <w:szCs w:val="24"/>
        </w:rPr>
        <w:t xml:space="preserve">for the application described in </w:t>
      </w:r>
      <w:r w:rsidR="00A85A65">
        <w:rPr>
          <w:rFonts w:cstheme="minorHAnsi"/>
          <w:sz w:val="24"/>
          <w:szCs w:val="24"/>
        </w:rPr>
        <w:t xml:space="preserve">the </w:t>
      </w:r>
      <w:r w:rsidR="00293246" w:rsidRPr="00A85A65">
        <w:rPr>
          <w:rFonts w:cstheme="minorHAnsi"/>
          <w:b/>
          <w:i/>
          <w:sz w:val="24"/>
          <w:szCs w:val="24"/>
        </w:rPr>
        <w:t>Assignment Description</w:t>
      </w:r>
      <w:r w:rsidR="00293246">
        <w:rPr>
          <w:rFonts w:cstheme="minorHAnsi"/>
          <w:sz w:val="24"/>
          <w:szCs w:val="24"/>
        </w:rPr>
        <w:t xml:space="preserve"> section</w:t>
      </w:r>
      <w:r w:rsidR="001B4E0C">
        <w:rPr>
          <w:rFonts w:cstheme="minorHAnsi"/>
          <w:sz w:val="24"/>
          <w:szCs w:val="24"/>
        </w:rPr>
        <w:t xml:space="preserve"> together with API Contracts </w:t>
      </w:r>
    </w:p>
    <w:p w14:paraId="280233BF" w14:textId="608B36B7" w:rsidR="00293246" w:rsidRDefault="00293246" w:rsidP="00293246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result, you should have the following:</w:t>
      </w:r>
    </w:p>
    <w:p w14:paraId="221AC507" w14:textId="25392E3C" w:rsidR="00293246" w:rsidRDefault="00293246" w:rsidP="0029324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ERD diagram (if you use RDBMS)</w:t>
      </w:r>
      <w:r w:rsidR="001B4E0C">
        <w:rPr>
          <w:rFonts w:cstheme="minorHAnsi"/>
          <w:sz w:val="24"/>
          <w:szCs w:val="24"/>
        </w:rPr>
        <w:t xml:space="preserve"> as a picture of JPEG/PNG format;</w:t>
      </w:r>
      <w:r w:rsidR="00A70DBF">
        <w:rPr>
          <w:rFonts w:cstheme="minorHAnsi"/>
          <w:sz w:val="24"/>
          <w:szCs w:val="24"/>
        </w:rPr>
        <w:t xml:space="preserve"> </w:t>
      </w:r>
      <w:r w:rsidR="00A70DBF" w:rsidRPr="00A70DBF">
        <w:rPr>
          <w:rFonts w:cstheme="minorHAnsi"/>
          <w:sz w:val="24"/>
          <w:szCs w:val="24"/>
          <w:highlight w:val="green"/>
        </w:rPr>
        <w:t>(1 point)</w:t>
      </w:r>
    </w:p>
    <w:p w14:paraId="35343573" w14:textId="4327A5B4" w:rsidR="00293246" w:rsidRDefault="00293246" w:rsidP="0029324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to create the data model in the DB (SQL for RDBMS, CQL for Cassandra, etc.)</w:t>
      </w:r>
      <w:r w:rsidR="001B4E0C">
        <w:rPr>
          <w:rFonts w:cstheme="minorHAnsi"/>
          <w:sz w:val="24"/>
          <w:szCs w:val="24"/>
        </w:rPr>
        <w:t>, which should be runnable, and creates</w:t>
      </w:r>
      <w:r w:rsidR="00A85A65">
        <w:rPr>
          <w:rFonts w:cstheme="minorHAnsi"/>
          <w:sz w:val="24"/>
          <w:szCs w:val="24"/>
        </w:rPr>
        <w:t xml:space="preserve"> an</w:t>
      </w:r>
      <w:r w:rsidR="001B4E0C">
        <w:rPr>
          <w:rFonts w:cstheme="minorHAnsi"/>
          <w:sz w:val="24"/>
          <w:szCs w:val="24"/>
        </w:rPr>
        <w:t xml:space="preserve"> expected data structure</w:t>
      </w:r>
      <w:r>
        <w:rPr>
          <w:rFonts w:cstheme="minorHAnsi"/>
          <w:sz w:val="24"/>
          <w:szCs w:val="24"/>
        </w:rPr>
        <w:t>;</w:t>
      </w:r>
      <w:r w:rsidR="00A70DBF">
        <w:rPr>
          <w:rFonts w:cstheme="minorHAnsi"/>
          <w:sz w:val="24"/>
          <w:szCs w:val="24"/>
        </w:rPr>
        <w:t xml:space="preserve"> </w:t>
      </w:r>
      <w:r w:rsidR="00A70DBF" w:rsidRPr="00A70DBF">
        <w:rPr>
          <w:rFonts w:cstheme="minorHAnsi"/>
          <w:sz w:val="24"/>
          <w:szCs w:val="24"/>
          <w:highlight w:val="green"/>
        </w:rPr>
        <w:t>(2 points)</w:t>
      </w:r>
    </w:p>
    <w:p w14:paraId="022F0BBA" w14:textId="4AB6CFA0" w:rsidR="00024E69" w:rsidRDefault="00024E69" w:rsidP="0029324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to populate the database with few records (2-3 users, 5-7 messages);</w:t>
      </w:r>
      <w:r w:rsidR="00A70DBF">
        <w:rPr>
          <w:rFonts w:cstheme="minorHAnsi"/>
          <w:sz w:val="24"/>
          <w:szCs w:val="24"/>
        </w:rPr>
        <w:t xml:space="preserve"> </w:t>
      </w:r>
      <w:r w:rsidR="00A70DBF" w:rsidRPr="00A70DBF">
        <w:rPr>
          <w:rFonts w:cstheme="minorHAnsi"/>
          <w:sz w:val="24"/>
          <w:szCs w:val="24"/>
          <w:highlight w:val="green"/>
        </w:rPr>
        <w:t>(2 points)</w:t>
      </w:r>
    </w:p>
    <w:p w14:paraId="4F601E4F" w14:textId="601DD20D" w:rsidR="00293246" w:rsidRDefault="00A85A65" w:rsidP="00293246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of the </w:t>
      </w:r>
      <w:r w:rsidR="00293246">
        <w:rPr>
          <w:rFonts w:cstheme="minorHAnsi"/>
          <w:sz w:val="24"/>
          <w:szCs w:val="24"/>
        </w:rPr>
        <w:t>following queries:</w:t>
      </w:r>
      <w:r w:rsidR="00A70DBF">
        <w:rPr>
          <w:rFonts w:cstheme="minorHAnsi"/>
          <w:sz w:val="24"/>
          <w:szCs w:val="24"/>
        </w:rPr>
        <w:t xml:space="preserve"> </w:t>
      </w:r>
      <w:r w:rsidR="00A70DBF" w:rsidRPr="00A70DBF">
        <w:rPr>
          <w:rFonts w:cstheme="minorHAnsi"/>
          <w:sz w:val="24"/>
          <w:szCs w:val="24"/>
          <w:highlight w:val="green"/>
        </w:rPr>
        <w:t>(</w:t>
      </w:r>
      <w:r w:rsidR="00A70DBF">
        <w:rPr>
          <w:rFonts w:cstheme="minorHAnsi"/>
          <w:sz w:val="24"/>
          <w:szCs w:val="24"/>
          <w:highlight w:val="green"/>
        </w:rPr>
        <w:t>5</w:t>
      </w:r>
      <w:r w:rsidR="00A70DBF" w:rsidRPr="00A70DBF">
        <w:rPr>
          <w:rFonts w:cstheme="minorHAnsi"/>
          <w:sz w:val="24"/>
          <w:szCs w:val="24"/>
          <w:highlight w:val="green"/>
        </w:rPr>
        <w:t xml:space="preserve"> points)</w:t>
      </w:r>
    </w:p>
    <w:p w14:paraId="4D9F7118" w14:textId="23231F45" w:rsidR="00293246" w:rsidRDefault="00293246" w:rsidP="0029324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list of users;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(1/2 point)</w:t>
      </w:r>
      <w:bookmarkStart w:id="0" w:name="_GoBack"/>
      <w:bookmarkEnd w:id="0"/>
    </w:p>
    <w:p w14:paraId="3C5EAA23" w14:textId="487C3C40" w:rsidR="00293246" w:rsidRDefault="00293246" w:rsidP="0029324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list of content producers;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(1/2 point)</w:t>
      </w:r>
    </w:p>
    <w:p w14:paraId="653AE203" w14:textId="0D218346" w:rsidR="00293246" w:rsidRDefault="00293246" w:rsidP="0029324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list of content subscribers (full);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 point)</w:t>
      </w:r>
    </w:p>
    <w:p w14:paraId="105A125E" w14:textId="6A25C169" w:rsidR="00293246" w:rsidRDefault="00293246" w:rsidP="0029324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list of content subscribers, subscribed on specific producer;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 point)</w:t>
      </w:r>
    </w:p>
    <w:p w14:paraId="76139678" w14:textId="68D79FF2" w:rsidR="00293246" w:rsidRDefault="00293246" w:rsidP="0029324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all messages;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(1/2 point)</w:t>
      </w:r>
    </w:p>
    <w:p w14:paraId="2047E922" w14:textId="48D336D1" w:rsidR="00293246" w:rsidRDefault="00293246" w:rsidP="00293246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all messages created by specific producer;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(1/2 point)</w:t>
      </w:r>
    </w:p>
    <w:p w14:paraId="16E3635E" w14:textId="19B57943" w:rsidR="008B22DB" w:rsidRDefault="00293246" w:rsidP="008B22DB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all messages</w:t>
      </w:r>
      <w:r w:rsidR="001B4E0C">
        <w:rPr>
          <w:rFonts w:cstheme="minorHAnsi"/>
          <w:sz w:val="24"/>
          <w:szCs w:val="24"/>
        </w:rPr>
        <w:t xml:space="preserve"> for given subscriber (it may include messages from multiple producers).</w:t>
      </w:r>
      <w:r w:rsidR="00A40C89">
        <w:rPr>
          <w:rFonts w:cstheme="minorHAnsi"/>
          <w:sz w:val="24"/>
          <w:szCs w:val="24"/>
        </w:rPr>
        <w:t xml:space="preserve"> </w:t>
      </w:r>
      <w:r w:rsidR="00A40C89" w:rsidRPr="00DF49FE">
        <w:rPr>
          <w:rFonts w:cstheme="minorHAnsi"/>
          <w:sz w:val="24"/>
          <w:szCs w:val="24"/>
          <w:highlight w:val="green"/>
        </w:rPr>
        <w:t>(1 point)</w:t>
      </w:r>
    </w:p>
    <w:p w14:paraId="49A59206" w14:textId="77777777" w:rsidR="004D6722" w:rsidRDefault="004D6722" w:rsidP="00A85A6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54FB3B32" w14:textId="3B9120D6" w:rsidR="00A85A65" w:rsidRDefault="00A85A65" w:rsidP="00A85A6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A85A65">
        <w:rPr>
          <w:rFonts w:cstheme="minorHAnsi"/>
          <w:b/>
          <w:sz w:val="24"/>
          <w:szCs w:val="24"/>
          <w:u w:val="single"/>
        </w:rPr>
        <w:t xml:space="preserve">Assignment Submission </w:t>
      </w:r>
    </w:p>
    <w:p w14:paraId="28CFEDC0" w14:textId="77777777" w:rsidR="004D6722" w:rsidRPr="00A85A65" w:rsidRDefault="004D6722" w:rsidP="00A85A6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14:paraId="607CD9F1" w14:textId="6E3FF0BB" w:rsidR="001B4E0C" w:rsidRPr="004D6722" w:rsidRDefault="001B4E0C" w:rsidP="004D6722">
      <w:pPr>
        <w:spacing w:after="0" w:line="240" w:lineRule="auto"/>
        <w:rPr>
          <w:rFonts w:cstheme="minorHAnsi"/>
          <w:sz w:val="24"/>
          <w:szCs w:val="24"/>
        </w:rPr>
      </w:pPr>
      <w:r w:rsidRPr="004D6722">
        <w:rPr>
          <w:rFonts w:cstheme="minorHAnsi"/>
          <w:sz w:val="24"/>
          <w:szCs w:val="24"/>
        </w:rPr>
        <w:t>You need to submit an archive with name pattern {Course</w:t>
      </w:r>
      <w:r w:rsidR="00024E69" w:rsidRPr="004D6722">
        <w:rPr>
          <w:rFonts w:cstheme="minorHAnsi"/>
          <w:sz w:val="24"/>
          <w:szCs w:val="24"/>
        </w:rPr>
        <w:t xml:space="preserve"> </w:t>
      </w:r>
      <w:proofErr w:type="gramStart"/>
      <w:r w:rsidR="00024E69" w:rsidRPr="004D6722">
        <w:rPr>
          <w:rFonts w:cstheme="minorHAnsi"/>
          <w:sz w:val="24"/>
          <w:szCs w:val="24"/>
        </w:rPr>
        <w:t>#}_</w:t>
      </w:r>
      <w:proofErr w:type="gramEnd"/>
      <w:r w:rsidR="00024E69" w:rsidRPr="004D6722">
        <w:rPr>
          <w:rFonts w:cstheme="minorHAnsi"/>
          <w:sz w:val="24"/>
          <w:szCs w:val="24"/>
        </w:rPr>
        <w:t>{Section #}_{Last name}_{First name}.zip containing the</w:t>
      </w:r>
      <w:r w:rsidRPr="004D6722">
        <w:rPr>
          <w:rFonts w:cstheme="minorHAnsi"/>
          <w:sz w:val="24"/>
          <w:szCs w:val="24"/>
        </w:rPr>
        <w:t xml:space="preserve"> following:</w:t>
      </w:r>
    </w:p>
    <w:p w14:paraId="24A06CA5" w14:textId="3CACF2B0" w:rsidR="001B4E0C" w:rsidRDefault="00024E69" w:rsidP="001B4E0C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ERD diagram (if you use RDBMS) as a picture of JPEG/PNG format;</w:t>
      </w:r>
    </w:p>
    <w:p w14:paraId="51E73037" w14:textId="1E3BB03F" w:rsidR="00024E69" w:rsidRDefault="00024E69" w:rsidP="001B4E0C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to create the data model in the DB (SQL for RDBMS, CQL for Cassandra, etc.);</w:t>
      </w:r>
    </w:p>
    <w:p w14:paraId="72E52DFC" w14:textId="5D22193A" w:rsidR="00024E69" w:rsidRDefault="00024E69" w:rsidP="001B4E0C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Script to populate the database with few records (2-3 users, 5-7 messages);</w:t>
      </w:r>
    </w:p>
    <w:p w14:paraId="7251B030" w14:textId="634AEB47" w:rsidR="00024E69" w:rsidRDefault="00024E69" w:rsidP="001B4E0C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List of queries in </w:t>
      </w:r>
      <w:r w:rsidR="00DF49FE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regular text file;</w:t>
      </w:r>
    </w:p>
    <w:p w14:paraId="4E8643E3" w14:textId="70DFCFB5" w:rsidR="00B95E4F" w:rsidRPr="009D52FD" w:rsidRDefault="00024E69" w:rsidP="004D6722">
      <w:pPr>
        <w:pStyle w:val="ListParagraph"/>
        <w:numPr>
          <w:ilvl w:val="1"/>
          <w:numId w:val="8"/>
        </w:numPr>
        <w:spacing w:after="0" w:line="240" w:lineRule="auto"/>
        <w:rPr>
          <w:b/>
          <w:sz w:val="28"/>
          <w:szCs w:val="28"/>
        </w:rPr>
      </w:pPr>
      <w:r>
        <w:rPr>
          <w:rFonts w:cstheme="minorHAnsi"/>
          <w:sz w:val="24"/>
          <w:szCs w:val="24"/>
        </w:rPr>
        <w:t>Screenshots demonstrating the result of each query execution</w:t>
      </w:r>
      <w:r w:rsidR="004D6722">
        <w:rPr>
          <w:rFonts w:cstheme="minorHAnsi"/>
          <w:sz w:val="24"/>
          <w:szCs w:val="24"/>
        </w:rPr>
        <w:t>.</w:t>
      </w:r>
    </w:p>
    <w:p w14:paraId="553038E1" w14:textId="1FD6D267" w:rsidR="009D52FD" w:rsidRDefault="009D52FD" w:rsidP="009D52FD">
      <w:pPr>
        <w:spacing w:after="0" w:line="240" w:lineRule="auto"/>
        <w:rPr>
          <w:b/>
          <w:sz w:val="28"/>
          <w:szCs w:val="28"/>
        </w:rPr>
      </w:pPr>
    </w:p>
    <w:p w14:paraId="0F527D3B" w14:textId="1E710702" w:rsidR="009D52FD" w:rsidRPr="009D52FD" w:rsidRDefault="009D52FD" w:rsidP="009D52FD">
      <w:pPr>
        <w:spacing w:after="0" w:line="240" w:lineRule="auto"/>
        <w:rPr>
          <w:b/>
          <w:sz w:val="28"/>
          <w:szCs w:val="28"/>
        </w:rPr>
      </w:pPr>
    </w:p>
    <w:sectPr w:rsidR="009D52FD" w:rsidRPr="009D52FD" w:rsidSect="004D6722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964" w:right="964" w:bottom="964" w:left="964" w:header="454" w:footer="454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DEA17" w16cex:dateUtc="2023-08-09T14:3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41E2" w14:textId="77777777" w:rsidR="00E54040" w:rsidRDefault="00E54040" w:rsidP="005D01F2">
      <w:pPr>
        <w:spacing w:after="0" w:line="240" w:lineRule="auto"/>
      </w:pPr>
      <w:r>
        <w:separator/>
      </w:r>
    </w:p>
    <w:p w14:paraId="56093312" w14:textId="77777777" w:rsidR="00E54040" w:rsidRDefault="00E54040"/>
  </w:endnote>
  <w:endnote w:type="continuationSeparator" w:id="0">
    <w:p w14:paraId="275A3485" w14:textId="77777777" w:rsidR="00E54040" w:rsidRDefault="00E54040" w:rsidP="005D01F2">
      <w:pPr>
        <w:spacing w:after="0" w:line="240" w:lineRule="auto"/>
      </w:pPr>
      <w:r>
        <w:continuationSeparator/>
      </w:r>
    </w:p>
    <w:p w14:paraId="4A9D90A8" w14:textId="77777777" w:rsidR="00E54040" w:rsidRDefault="00E540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7037350E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85A65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" fillcolor="white [3201]" stroked="f" strokeweight=".5pt">
              <v:textbox style="mso-fit-shape-to-text:t" inset="0,,0">
                <w:txbxContent>
                  <w:p w14:paraId="07A04EAC" w14:textId="7037350E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85A65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C0CCF" w14:textId="77777777" w:rsidR="00E54040" w:rsidRDefault="00E54040" w:rsidP="005D01F2">
      <w:pPr>
        <w:spacing w:after="0" w:line="240" w:lineRule="auto"/>
      </w:pPr>
      <w:r>
        <w:separator/>
      </w:r>
    </w:p>
    <w:p w14:paraId="7AA41F50" w14:textId="77777777" w:rsidR="00E54040" w:rsidRDefault="00E54040"/>
  </w:footnote>
  <w:footnote w:type="continuationSeparator" w:id="0">
    <w:p w14:paraId="3D0E3E2E" w14:textId="77777777" w:rsidR="00E54040" w:rsidRDefault="00E54040" w:rsidP="005D01F2">
      <w:pPr>
        <w:spacing w:after="0" w:line="240" w:lineRule="auto"/>
      </w:pPr>
      <w:r>
        <w:continuationSeparator/>
      </w:r>
    </w:p>
    <w:p w14:paraId="667447C5" w14:textId="77777777" w:rsidR="00E54040" w:rsidRDefault="00E540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BB6F5" w14:textId="2F8D529C" w:rsidR="00305A71" w:rsidRDefault="002617D1" w:rsidP="008604C3">
    <w:pPr>
      <w:pStyle w:val="Header"/>
    </w:pPr>
    <w:r w:rsidRPr="002617D1">
      <w:rPr>
        <w:noProof/>
        <w:lang w:val="en-US"/>
      </w:rPr>
      <w:drawing>
        <wp:inline distT="0" distB="0" distL="0" distR="0" wp14:anchorId="047B80A0" wp14:editId="3D3473F5">
          <wp:extent cx="1905000" cy="365760"/>
          <wp:effectExtent l="0" t="0" r="0" b="0"/>
          <wp:docPr id="1" name="Picture 1" descr="C:\Users\sarganj\OneDrive - Algonquin College\TEMPLATES\Templates to Use\ACOnline_logos\ACOnline logo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rganj\OneDrive - Algonquin College\TEMPLATES\Templates to Use\ACOnline_logos\ACOnline logo - Co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F4A445C"/>
    <w:multiLevelType w:val="hybridMultilevel"/>
    <w:tmpl w:val="671AC6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88"/>
    <w:rsid w:val="00013852"/>
    <w:rsid w:val="00015AB4"/>
    <w:rsid w:val="00024E69"/>
    <w:rsid w:val="00036C72"/>
    <w:rsid w:val="00040FF8"/>
    <w:rsid w:val="0009132F"/>
    <w:rsid w:val="00094E0A"/>
    <w:rsid w:val="000A7260"/>
    <w:rsid w:val="000B37E4"/>
    <w:rsid w:val="000B38EB"/>
    <w:rsid w:val="000B6BF1"/>
    <w:rsid w:val="000D5707"/>
    <w:rsid w:val="00112B10"/>
    <w:rsid w:val="00113159"/>
    <w:rsid w:val="0013452C"/>
    <w:rsid w:val="001351B5"/>
    <w:rsid w:val="001425E2"/>
    <w:rsid w:val="00191C33"/>
    <w:rsid w:val="001B4E0C"/>
    <w:rsid w:val="001D2EF4"/>
    <w:rsid w:val="001F28E5"/>
    <w:rsid w:val="0022088F"/>
    <w:rsid w:val="0023399E"/>
    <w:rsid w:val="002617D1"/>
    <w:rsid w:val="00272F3C"/>
    <w:rsid w:val="0027394C"/>
    <w:rsid w:val="00293246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4680"/>
    <w:rsid w:val="00336513"/>
    <w:rsid w:val="0041489D"/>
    <w:rsid w:val="004249B5"/>
    <w:rsid w:val="004325A6"/>
    <w:rsid w:val="00436A65"/>
    <w:rsid w:val="00455531"/>
    <w:rsid w:val="004878AC"/>
    <w:rsid w:val="004914E6"/>
    <w:rsid w:val="004C0E92"/>
    <w:rsid w:val="004C41D1"/>
    <w:rsid w:val="004D6722"/>
    <w:rsid w:val="004F1A28"/>
    <w:rsid w:val="004F2595"/>
    <w:rsid w:val="0055036F"/>
    <w:rsid w:val="005C4B1B"/>
    <w:rsid w:val="005D01F2"/>
    <w:rsid w:val="005D235B"/>
    <w:rsid w:val="005E4A8E"/>
    <w:rsid w:val="00620CE0"/>
    <w:rsid w:val="006778D0"/>
    <w:rsid w:val="00684BEE"/>
    <w:rsid w:val="006B0736"/>
    <w:rsid w:val="006B58F0"/>
    <w:rsid w:val="0070275A"/>
    <w:rsid w:val="00746D94"/>
    <w:rsid w:val="007B0F4C"/>
    <w:rsid w:val="007C1B47"/>
    <w:rsid w:val="007C642D"/>
    <w:rsid w:val="007F02D3"/>
    <w:rsid w:val="00820C72"/>
    <w:rsid w:val="008433E0"/>
    <w:rsid w:val="008604C3"/>
    <w:rsid w:val="00894921"/>
    <w:rsid w:val="008A5E02"/>
    <w:rsid w:val="008A6E1B"/>
    <w:rsid w:val="008B22DB"/>
    <w:rsid w:val="008C0B88"/>
    <w:rsid w:val="008C18E2"/>
    <w:rsid w:val="008C25D4"/>
    <w:rsid w:val="008E0296"/>
    <w:rsid w:val="00915255"/>
    <w:rsid w:val="009237EB"/>
    <w:rsid w:val="0093314F"/>
    <w:rsid w:val="009372B8"/>
    <w:rsid w:val="00946A89"/>
    <w:rsid w:val="0097105A"/>
    <w:rsid w:val="009736B7"/>
    <w:rsid w:val="00990B7C"/>
    <w:rsid w:val="00992D05"/>
    <w:rsid w:val="009D52FD"/>
    <w:rsid w:val="009D6203"/>
    <w:rsid w:val="009F0559"/>
    <w:rsid w:val="00A00A45"/>
    <w:rsid w:val="00A32F3D"/>
    <w:rsid w:val="00A40C89"/>
    <w:rsid w:val="00A44E82"/>
    <w:rsid w:val="00A452E1"/>
    <w:rsid w:val="00A553EF"/>
    <w:rsid w:val="00A60BF2"/>
    <w:rsid w:val="00A70DBF"/>
    <w:rsid w:val="00A85592"/>
    <w:rsid w:val="00A85A65"/>
    <w:rsid w:val="00A97D6E"/>
    <w:rsid w:val="00AB4E04"/>
    <w:rsid w:val="00AC1DB8"/>
    <w:rsid w:val="00AD35D7"/>
    <w:rsid w:val="00AD5DFD"/>
    <w:rsid w:val="00AF447C"/>
    <w:rsid w:val="00B003E9"/>
    <w:rsid w:val="00B03BBE"/>
    <w:rsid w:val="00B06558"/>
    <w:rsid w:val="00B35F2C"/>
    <w:rsid w:val="00B75546"/>
    <w:rsid w:val="00B8658B"/>
    <w:rsid w:val="00B95E4F"/>
    <w:rsid w:val="00BA33CC"/>
    <w:rsid w:val="00BD338D"/>
    <w:rsid w:val="00BD5479"/>
    <w:rsid w:val="00BF2952"/>
    <w:rsid w:val="00C01A36"/>
    <w:rsid w:val="00C51BA3"/>
    <w:rsid w:val="00C53296"/>
    <w:rsid w:val="00C732E5"/>
    <w:rsid w:val="00CA6E59"/>
    <w:rsid w:val="00CC2B86"/>
    <w:rsid w:val="00CD7E90"/>
    <w:rsid w:val="00D20967"/>
    <w:rsid w:val="00D243AE"/>
    <w:rsid w:val="00D36FFF"/>
    <w:rsid w:val="00D82076"/>
    <w:rsid w:val="00DA0B58"/>
    <w:rsid w:val="00DB260D"/>
    <w:rsid w:val="00DB71EE"/>
    <w:rsid w:val="00DC0D8D"/>
    <w:rsid w:val="00DD1E2F"/>
    <w:rsid w:val="00DF0645"/>
    <w:rsid w:val="00DF49FE"/>
    <w:rsid w:val="00E12DA3"/>
    <w:rsid w:val="00E1757C"/>
    <w:rsid w:val="00E51BAF"/>
    <w:rsid w:val="00E53973"/>
    <w:rsid w:val="00E54040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11AEA"/>
    <w:rsid w:val="00F2145F"/>
    <w:rsid w:val="00F245D6"/>
    <w:rsid w:val="00F36562"/>
    <w:rsid w:val="00F763AA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2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mysql.com/download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graph/drawio-desktop/releases/tag/v13.6.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79abdc-c124-4765-8dc5-d09609b07b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31DAE8CB37246BD45905BD68AF78E" ma:contentTypeVersion="16" ma:contentTypeDescription="Create a new document." ma:contentTypeScope="" ma:versionID="30f20197f06751d7adb9903108511aec">
  <xsd:schema xmlns:xsd="http://www.w3.org/2001/XMLSchema" xmlns:xs="http://www.w3.org/2001/XMLSchema" xmlns:p="http://schemas.microsoft.com/office/2006/metadata/properties" xmlns:ns3="cc053214-a83e-4bcb-bd5d-e7e01ec678a0" xmlns:ns4="2779abdc-c124-4765-8dc5-d09609b07bac" targetNamespace="http://schemas.microsoft.com/office/2006/metadata/properties" ma:root="true" ma:fieldsID="86050c5f79dfebdbce671daa01f49d1f" ns3:_="" ns4:_="">
    <xsd:import namespace="cc053214-a83e-4bcb-bd5d-e7e01ec678a0"/>
    <xsd:import namespace="2779abdc-c124-4765-8dc5-d09609b07b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3214-a83e-4bcb-bd5d-e7e01ec678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9abdc-c124-4765-8dc5-d09609b07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2779abdc-c124-4765-8dc5-d09609b07bac"/>
    <ds:schemaRef ds:uri="cc053214-a83e-4bcb-bd5d-e7e01ec678a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E3A1011-B71D-4699-9120-158143AB25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53214-a83e-4bcb-bd5d-e7e01ec678a0"/>
    <ds:schemaRef ds:uri="2779abdc-c124-4765-8dc5-d09609b07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C3DC41-BD4B-4884-B915-13195325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6</TotalTime>
  <Pages>2</Pages>
  <Words>604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Ana Maria Wloch</cp:lastModifiedBy>
  <cp:revision>3</cp:revision>
  <dcterms:created xsi:type="dcterms:W3CDTF">2023-08-10T16:23:00Z</dcterms:created>
  <dcterms:modified xsi:type="dcterms:W3CDTF">2023-08-10T16:28:00Z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0x010100EB331DAE8CB37246BD45905BD68AF78E</vt:lpwstr>
  </property>
  <property fmtid="{D5CDD505-2E9C-101B-9397-08002B2CF9AE}" pid="3" name="GrammarlyDocumentId">
    <vt:lpwstr>18528b6547a3ba484680f5dedc8196c9fec82fd7b0bd755bab84b57306517369</vt:lpwstr>
  </property>
  <property fmtid="{D5CDD505-2E9C-101B-9397-08002B2CF9AE}" pid="4" name="MSIP_Label_4dd2c6e0-f1e3-4cf2-bd0b-256ab4cff3af_Enabled">
    <vt:lpwstr>true</vt:lpwstr>
  </property>
  <property fmtid="{D5CDD505-2E9C-101B-9397-08002B2CF9AE}" pid="5" name="MSIP_Label_4dd2c6e0-f1e3-4cf2-bd0b-256ab4cff3af_SetDate">
    <vt:lpwstr>2023-08-10T16:06:25Z</vt:lpwstr>
  </property>
  <property fmtid="{D5CDD505-2E9C-101B-9397-08002B2CF9AE}" pid="6" name="MSIP_Label_4dd2c6e0-f1e3-4cf2-bd0b-256ab4cff3af_Method">
    <vt:lpwstr>Privileged</vt:lpwstr>
  </property>
  <property fmtid="{D5CDD505-2E9C-101B-9397-08002B2CF9AE}" pid="7" name="MSIP_Label_4dd2c6e0-f1e3-4cf2-bd0b-256ab4cff3af_Name">
    <vt:lpwstr>UNCLASSIFIED</vt:lpwstr>
  </property>
  <property fmtid="{D5CDD505-2E9C-101B-9397-08002B2CF9AE}" pid="8" name="MSIP_Label_4dd2c6e0-f1e3-4cf2-bd0b-256ab4cff3af_SiteId">
    <vt:lpwstr>da9cbe40-ec1e-4997-afb3-17d87574571a</vt:lpwstr>
  </property>
  <property fmtid="{D5CDD505-2E9C-101B-9397-08002B2CF9AE}" pid="9" name="MSIP_Label_4dd2c6e0-f1e3-4cf2-bd0b-256ab4cff3af_ActionId">
    <vt:lpwstr>bf896c4b-5443-455d-8111-bf97c69b61a6</vt:lpwstr>
  </property>
  <property fmtid="{D5CDD505-2E9C-101B-9397-08002B2CF9AE}" pid="10" name="MSIP_Label_4dd2c6e0-f1e3-4cf2-bd0b-256ab4cff3af_ContentBits">
    <vt:lpwstr>1</vt:lpwstr>
  </property>
</Properties>
</file>